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2BCC" w14:textId="32F4221F" w:rsidR="005F6F4A" w:rsidRDefault="00DC0CA1">
      <w:pPr>
        <w:pStyle w:val="Date"/>
      </w:pPr>
      <w:r>
        <w:t>PDS End</w:t>
      </w:r>
      <w:r w:rsidR="00E27431">
        <w:t xml:space="preserve"> </w:t>
      </w:r>
      <w:r>
        <w:t>Term</w:t>
      </w:r>
      <w:r w:rsidR="00E27431">
        <w:t xml:space="preserve"> </w:t>
      </w:r>
      <w:r>
        <w:t>Project</w:t>
      </w:r>
    </w:p>
    <w:p w14:paraId="21481A9C" w14:textId="4A1661A4" w:rsidR="005F6F4A" w:rsidRPr="00E27431" w:rsidRDefault="00F61388">
      <w:pPr>
        <w:pStyle w:val="Title"/>
        <w:rPr>
          <w:sz w:val="48"/>
          <w:szCs w:val="48"/>
          <w:u w:val="single"/>
        </w:rPr>
      </w:pPr>
      <w:r w:rsidRPr="00E27431">
        <w:rPr>
          <w:sz w:val="48"/>
          <w:szCs w:val="48"/>
          <w:u w:val="single"/>
        </w:rPr>
        <w:t>”</w:t>
      </w:r>
      <w:r w:rsidRPr="00E27431">
        <w:rPr>
          <w:sz w:val="56"/>
          <w:u w:val="single"/>
        </w:rPr>
        <w:t>my journal space”</w:t>
      </w:r>
    </w:p>
    <w:p w14:paraId="6631A2EB" w14:textId="1D4994EA" w:rsidR="005F6F4A" w:rsidRDefault="00DC0CA1" w:rsidP="00DC0CA1">
      <w:pPr>
        <w:pStyle w:val="Heading1"/>
        <w:numPr>
          <w:ilvl w:val="0"/>
          <w:numId w:val="0"/>
        </w:numPr>
        <w:ind w:left="360"/>
      </w:pPr>
      <w:r>
        <w:t>brief introduction</w:t>
      </w:r>
      <w:r w:rsidR="00E27431">
        <w:t xml:space="preserve"> ABOUT OUR PROJECT </w:t>
      </w:r>
      <w:r>
        <w:t>:</w:t>
      </w:r>
    </w:p>
    <w:p w14:paraId="1943FFD1" w14:textId="6DDACE47" w:rsidR="005F6F4A" w:rsidRDefault="00DC0CA1">
      <w:r>
        <w:t xml:space="preserve">Our project “My Journal Space </w:t>
      </w:r>
      <w:proofErr w:type="gramStart"/>
      <w:r>
        <w:t>“  is</w:t>
      </w:r>
      <w:proofErr w:type="gramEnd"/>
      <w:r>
        <w:t xml:space="preserve"> a digital notepad developed using C language. It is user interface enabling the user to create an account using the registration function and login to the file and to start adding text to the notepad. </w:t>
      </w:r>
    </w:p>
    <w:p w14:paraId="5D82EC1D" w14:textId="5915103F" w:rsidR="00DC0CA1" w:rsidRDefault="00DC0CA1" w:rsidP="00DC0CA1">
      <w:r>
        <w:t xml:space="preserve">The notepad offers password secured login functionality, ensuring user privacy and security. Users can register with a unique username and a strong password, with the function implemented </w:t>
      </w:r>
      <w:proofErr w:type="gramStart"/>
      <w:r>
        <w:t>to  check</w:t>
      </w:r>
      <w:proofErr w:type="gramEnd"/>
      <w:r>
        <w:t xml:space="preserve"> the  password strength. </w:t>
      </w:r>
    </w:p>
    <w:p w14:paraId="76817693" w14:textId="77777777" w:rsidR="00E27431" w:rsidRDefault="00DC0CA1" w:rsidP="00F31576">
      <w:r>
        <w:t xml:space="preserve">Notepad data is saved in a </w:t>
      </w:r>
      <w:proofErr w:type="spellStart"/>
      <w:r>
        <w:t>userrecord.bin</w:t>
      </w:r>
      <w:proofErr w:type="spellEnd"/>
      <w:r>
        <w:t xml:space="preserve"> file</w:t>
      </w:r>
      <w:proofErr w:type="gramStart"/>
      <w:r>
        <w:t>. ,</w:t>
      </w:r>
      <w:proofErr w:type="gramEnd"/>
      <w:r>
        <w:t xml:space="preserve"> this allows the users to revisit and modify their text at any time. </w:t>
      </w:r>
    </w:p>
    <w:p w14:paraId="1C072A7F" w14:textId="343F2BD6" w:rsidR="00F31576" w:rsidRDefault="00DC0CA1" w:rsidP="00F31576">
      <w:r>
        <w:t xml:space="preserve">This program uses various functions and </w:t>
      </w:r>
      <w:r w:rsidR="00F31576">
        <w:t xml:space="preserve">libraries for enhanced user experience, including </w:t>
      </w:r>
      <w:proofErr w:type="spellStart"/>
      <w:r w:rsidR="00F31576">
        <w:t>gotoxy</w:t>
      </w:r>
      <w:proofErr w:type="spellEnd"/>
      <w:r w:rsidR="00F31576">
        <w:t xml:space="preserve"> for specifying cursor position, delay is used to give time gap between the outputted </w:t>
      </w:r>
      <w:proofErr w:type="gramStart"/>
      <w:r w:rsidR="00F31576">
        <w:t xml:space="preserve">text,  </w:t>
      </w:r>
      <w:proofErr w:type="spellStart"/>
      <w:r w:rsidR="00F31576">
        <w:t>time</w:t>
      </w:r>
      <w:proofErr w:type="gramEnd"/>
      <w:r w:rsidR="00F31576">
        <w:t>.h</w:t>
      </w:r>
      <w:proofErr w:type="spellEnd"/>
      <w:r w:rsidR="00F31576">
        <w:t xml:space="preserve"> for providing timestamps for messages and </w:t>
      </w:r>
      <w:proofErr w:type="spellStart"/>
      <w:r w:rsidR="00F31576">
        <w:t>conio,h</w:t>
      </w:r>
      <w:proofErr w:type="spellEnd"/>
      <w:r w:rsidR="00F31576">
        <w:t xml:space="preserve"> for visual effects, we have also used </w:t>
      </w:r>
      <w:proofErr w:type="spellStart"/>
      <w:r w:rsidR="00F31576">
        <w:t>colour</w:t>
      </w:r>
      <w:proofErr w:type="spellEnd"/>
      <w:r w:rsidR="00F31576">
        <w:t xml:space="preserve"> effects and background effects  to the output text.</w:t>
      </w:r>
    </w:p>
    <w:p w14:paraId="12C6262D" w14:textId="77777777" w:rsidR="00F31576" w:rsidRDefault="00F31576" w:rsidP="00F31576">
      <w:r>
        <w:t>Various functionalities are provide for NOTEPAD</w:t>
      </w:r>
      <w:r>
        <w:t xml:space="preserve"> </w:t>
      </w:r>
      <w:r>
        <w:t xml:space="preserve">Has Different Modes - </w:t>
      </w:r>
      <w:proofErr w:type="gramStart"/>
      <w:r>
        <w:t>READ ,</w:t>
      </w:r>
      <w:proofErr w:type="gramEnd"/>
      <w:r>
        <w:t xml:space="preserve"> OVERWRITE , ADD , DEMO</w:t>
      </w:r>
    </w:p>
    <w:p w14:paraId="49E0DC55" w14:textId="221C5FC2" w:rsidR="00F31576" w:rsidRDefault="00F31576" w:rsidP="00F31576">
      <w:pPr>
        <w:pStyle w:val="ListParagraph"/>
        <w:numPr>
          <w:ilvl w:val="0"/>
          <w:numId w:val="2"/>
        </w:numPr>
      </w:pPr>
      <w:r>
        <w:t>READ MODE - It displays all the text USER entered previously</w:t>
      </w:r>
    </w:p>
    <w:p w14:paraId="5635798A" w14:textId="461725BC" w:rsidR="00F31576" w:rsidRDefault="00F31576" w:rsidP="00F31576">
      <w:pPr>
        <w:pStyle w:val="ListParagraph"/>
        <w:numPr>
          <w:ilvl w:val="0"/>
          <w:numId w:val="2"/>
        </w:numPr>
      </w:pPr>
      <w:r w:rsidRPr="00F31576">
        <w:t>OVERWRITE - It deletes all the previous memory and starts storing everything again</w:t>
      </w:r>
    </w:p>
    <w:p w14:paraId="47941FD2" w14:textId="5F36872F" w:rsidR="00F31576" w:rsidRDefault="00F31576" w:rsidP="00F31576">
      <w:pPr>
        <w:pStyle w:val="ListParagraph"/>
        <w:numPr>
          <w:ilvl w:val="0"/>
          <w:numId w:val="2"/>
        </w:numPr>
      </w:pPr>
      <w:r w:rsidRPr="00F31576">
        <w:t>DEMO MODE - It provides a user-friendly interface where a user can check how everything works.</w:t>
      </w:r>
    </w:p>
    <w:p w14:paraId="221E7149" w14:textId="12E7ED49" w:rsidR="00F31576" w:rsidRDefault="00F31576" w:rsidP="00F31576">
      <w:pPr>
        <w:pStyle w:val="ListParagraph"/>
        <w:numPr>
          <w:ilvl w:val="0"/>
          <w:numId w:val="2"/>
        </w:numPr>
      </w:pPr>
      <w:r w:rsidRPr="00F31576">
        <w:t xml:space="preserve">ADD </w:t>
      </w:r>
      <w:proofErr w:type="gramStart"/>
      <w:r w:rsidRPr="00F31576">
        <w:t>MODE  -</w:t>
      </w:r>
      <w:proofErr w:type="gramEnd"/>
      <w:r w:rsidRPr="00F31576">
        <w:t xml:space="preserve"> It add more data after previously stored data</w:t>
      </w:r>
    </w:p>
    <w:p w14:paraId="5C381B59" w14:textId="77777777" w:rsidR="00F31576" w:rsidRDefault="00F31576" w:rsidP="00F31576">
      <w:pPr>
        <w:pStyle w:val="ListParagraph"/>
      </w:pPr>
    </w:p>
    <w:p w14:paraId="36935C5D" w14:textId="77777777" w:rsidR="00F31576" w:rsidRDefault="00F31576" w:rsidP="00F31576">
      <w:pPr>
        <w:pStyle w:val="ListParagraph"/>
      </w:pPr>
      <w:r>
        <w:t>It also provides many other functionalities like</w:t>
      </w:r>
    </w:p>
    <w:p w14:paraId="4E4B297C" w14:textId="1AED565C" w:rsidR="00F31576" w:rsidRDefault="00F31576" w:rsidP="00F31576">
      <w:pPr>
        <w:pStyle w:val="ListParagraph"/>
      </w:pPr>
      <w:proofErr w:type="spellStart"/>
      <w:r>
        <w:t>i</w:t>
      </w:r>
      <w:proofErr w:type="spellEnd"/>
      <w:r>
        <w:t xml:space="preserve">)   </w:t>
      </w:r>
      <w:proofErr w:type="spellStart"/>
      <w:proofErr w:type="gramStart"/>
      <w:r>
        <w:t>securepassword</w:t>
      </w:r>
      <w:proofErr w:type="spellEnd"/>
      <w:r>
        <w:t>(</w:t>
      </w:r>
      <w:proofErr w:type="gramEnd"/>
      <w:r>
        <w:t xml:space="preserve">) : </w:t>
      </w:r>
      <w:r>
        <w:t>It checks whether password entered is strong or not</w:t>
      </w:r>
    </w:p>
    <w:p w14:paraId="348361C0" w14:textId="616ACFDA" w:rsidR="00F31576" w:rsidRDefault="00F31576" w:rsidP="00F31576">
      <w:pPr>
        <w:pStyle w:val="ListParagraph"/>
      </w:pPr>
      <w:r>
        <w:t xml:space="preserve">ii)  </w:t>
      </w:r>
      <w:proofErr w:type="gramStart"/>
      <w:r>
        <w:t>timestamp(</w:t>
      </w:r>
      <w:proofErr w:type="gramEnd"/>
      <w:r>
        <w:t xml:space="preserve">)      : </w:t>
      </w:r>
      <w:r>
        <w:t xml:space="preserve">It stores the timing when the data was entered </w:t>
      </w:r>
    </w:p>
    <w:p w14:paraId="2F49C536" w14:textId="0485D2BA" w:rsidR="00F31576" w:rsidRDefault="00F31576" w:rsidP="00F31576">
      <w:pPr>
        <w:pStyle w:val="ListParagraph"/>
      </w:pPr>
      <w:r>
        <w:t xml:space="preserve">iii) </w:t>
      </w:r>
      <w:proofErr w:type="spellStart"/>
      <w:r>
        <w:t>username_</w:t>
      </w:r>
      <w:proofErr w:type="gramStart"/>
      <w:r>
        <w:t>valid</w:t>
      </w:r>
      <w:proofErr w:type="spellEnd"/>
      <w:r>
        <w:t>(</w:t>
      </w:r>
      <w:proofErr w:type="gramEnd"/>
      <w:r>
        <w:t xml:space="preserve">) : </w:t>
      </w:r>
      <w:r w:rsidR="00E27431">
        <w:t>It  allows only valid username without special character other than ’ _’</w:t>
      </w:r>
    </w:p>
    <w:p w14:paraId="3C1F86E1" w14:textId="74B059E4" w:rsidR="00F31576" w:rsidRDefault="00F31576" w:rsidP="00F31576">
      <w:pPr>
        <w:pStyle w:val="ListParagraph"/>
      </w:pPr>
      <w:r>
        <w:t xml:space="preserve">iv)  </w:t>
      </w:r>
      <w:proofErr w:type="spellStart"/>
      <w:proofErr w:type="gramStart"/>
      <w:r>
        <w:t>userchk</w:t>
      </w:r>
      <w:proofErr w:type="spellEnd"/>
      <w:r>
        <w:t>(</w:t>
      </w:r>
      <w:proofErr w:type="gramEnd"/>
      <w:r>
        <w:t xml:space="preserve">)        : </w:t>
      </w:r>
      <w:r w:rsidR="00E27431">
        <w:t>It makes sure that only unique username exists , if username exists already , it does not allow user to make changes and asks the user to login</w:t>
      </w:r>
    </w:p>
    <w:p w14:paraId="512B9BB7" w14:textId="4F30065D" w:rsidR="00F31576" w:rsidRDefault="00F31576" w:rsidP="00F31576">
      <w:pPr>
        <w:pStyle w:val="ListParagraph"/>
      </w:pPr>
      <w:r>
        <w:t xml:space="preserve">v)   </w:t>
      </w:r>
      <w:proofErr w:type="spellStart"/>
      <w:proofErr w:type="gramStart"/>
      <w:r>
        <w:t>inputuser</w:t>
      </w:r>
      <w:proofErr w:type="spellEnd"/>
      <w:r>
        <w:t>(</w:t>
      </w:r>
      <w:proofErr w:type="gramEnd"/>
      <w:r>
        <w:t>)      : Stores user</w:t>
      </w:r>
      <w:r>
        <w:t xml:space="preserve"> </w:t>
      </w:r>
      <w:r>
        <w:t>data credentials to a file</w:t>
      </w:r>
    </w:p>
    <w:p w14:paraId="4EBE6E4F" w14:textId="2C2D534C" w:rsidR="00F31576" w:rsidRDefault="00F31576">
      <w:r>
        <w:t xml:space="preserve">Our program provides a user friendly and secure platform for note taking and information management. </w:t>
      </w:r>
    </w:p>
    <w:p w14:paraId="00E49039" w14:textId="77777777" w:rsidR="00DC0CA1" w:rsidRDefault="00DC0CA1"/>
    <w:p w14:paraId="44E94AFF" w14:textId="61E14799" w:rsidR="005F6F4A" w:rsidRDefault="005F6F4A"/>
    <w:sectPr w:rsidR="005F6F4A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A01DF" w14:textId="77777777" w:rsidR="002B3C51" w:rsidRDefault="002B3C51">
      <w:pPr>
        <w:spacing w:after="0" w:line="240" w:lineRule="auto"/>
      </w:pPr>
      <w:r>
        <w:separator/>
      </w:r>
    </w:p>
    <w:p w14:paraId="27669809" w14:textId="77777777" w:rsidR="002B3C51" w:rsidRDefault="002B3C51"/>
  </w:endnote>
  <w:endnote w:type="continuationSeparator" w:id="0">
    <w:p w14:paraId="2085635D" w14:textId="77777777" w:rsidR="002B3C51" w:rsidRDefault="002B3C51">
      <w:pPr>
        <w:spacing w:after="0" w:line="240" w:lineRule="auto"/>
      </w:pPr>
      <w:r>
        <w:continuationSeparator/>
      </w:r>
    </w:p>
    <w:p w14:paraId="3841AA4C" w14:textId="77777777" w:rsidR="002B3C51" w:rsidRDefault="002B3C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2669E" w14:textId="77777777" w:rsidR="005F6F4A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59151" w14:textId="77777777" w:rsidR="002B3C51" w:rsidRDefault="002B3C51">
      <w:pPr>
        <w:spacing w:after="0" w:line="240" w:lineRule="auto"/>
      </w:pPr>
      <w:r>
        <w:separator/>
      </w:r>
    </w:p>
    <w:p w14:paraId="37849A3B" w14:textId="77777777" w:rsidR="002B3C51" w:rsidRDefault="002B3C51"/>
  </w:footnote>
  <w:footnote w:type="continuationSeparator" w:id="0">
    <w:p w14:paraId="0C91EBAA" w14:textId="77777777" w:rsidR="002B3C51" w:rsidRDefault="002B3C51">
      <w:pPr>
        <w:spacing w:after="0" w:line="240" w:lineRule="auto"/>
      </w:pPr>
      <w:r>
        <w:continuationSeparator/>
      </w:r>
    </w:p>
    <w:p w14:paraId="550AA39C" w14:textId="77777777" w:rsidR="002B3C51" w:rsidRDefault="002B3C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6691"/>
    <w:multiLevelType w:val="hybridMultilevel"/>
    <w:tmpl w:val="1870CB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645819273">
    <w:abstractNumId w:val="1"/>
  </w:num>
  <w:num w:numId="2" w16cid:durableId="53589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5E"/>
    <w:rsid w:val="002B3C51"/>
    <w:rsid w:val="005F6F4A"/>
    <w:rsid w:val="00DC0CA1"/>
    <w:rsid w:val="00E27431"/>
    <w:rsid w:val="00EA335E"/>
    <w:rsid w:val="00F31576"/>
    <w:rsid w:val="00F6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C266"/>
  <w15:chartTrackingRefBased/>
  <w15:docId w15:val="{213A7AF9-6623-8648-B542-9CE3A5F4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F31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4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eda/Library/Containers/com.microsoft.Word/Data/Library/Application%20Support/Microsoft/Office/16.0/DTS/en-IN%7b785D3DB2-3142-B14A-93B7-377692B1F825%7d/%7bC001F8D6-6131-C74A-9215-CD74E99481C6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36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Reddy C</dc:creator>
  <cp:keywords/>
  <dc:description/>
  <cp:lastModifiedBy>geetha vani</cp:lastModifiedBy>
  <cp:revision>1</cp:revision>
  <dcterms:created xsi:type="dcterms:W3CDTF">2024-04-05T14:33:00Z</dcterms:created>
  <dcterms:modified xsi:type="dcterms:W3CDTF">2024-04-05T17:11:00Z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